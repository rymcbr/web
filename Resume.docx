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AA7DA9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AA7DA9" w:rsidRDefault="00405151" w:rsidP="00E5521B">
            <w:pPr>
              <w:pStyle w:val="Title"/>
              <w:rPr>
                <w:rFonts w:ascii="Roboto Slab" w:hAnsi="Roboto Slab" w:cs="Sakkal Majalla"/>
                <w:sz w:val="56"/>
              </w:rPr>
            </w:pPr>
            <w:r w:rsidRPr="00AA7DA9">
              <w:rPr>
                <w:rFonts w:ascii="Roboto Slab" w:hAnsi="Roboto Slab" w:cs="Sakkal Majalla"/>
                <w:sz w:val="56"/>
              </w:rPr>
              <w:t>Ryan</w:t>
            </w:r>
          </w:p>
          <w:p w:rsidR="00FE18B2" w:rsidRPr="00AA7DA9" w:rsidRDefault="00405151" w:rsidP="00E5521B">
            <w:pPr>
              <w:pStyle w:val="Subtitle"/>
              <w:rPr>
                <w:rFonts w:ascii="Roboto" w:hAnsi="Roboto"/>
                <w:sz w:val="56"/>
              </w:rPr>
            </w:pPr>
            <w:r w:rsidRPr="00AA7DA9">
              <w:rPr>
                <w:rFonts w:ascii="Roboto Slab" w:hAnsi="Roboto Slab" w:cs="Sakkal Majalla"/>
                <w:b w:val="0"/>
                <w:sz w:val="56"/>
              </w:rPr>
              <w:t>McBride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AA7DA9" w:rsidTr="00405151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AA7DA9" w:rsidRDefault="0053233C" w:rsidP="00323C3F">
                  <w:pPr>
                    <w:pStyle w:val="ContactInfo"/>
                    <w:rPr>
                      <w:rFonts w:ascii="Roboto" w:hAnsi="Roboto"/>
                      <w:sz w:val="20"/>
                    </w:rPr>
                  </w:pPr>
                  <w:sdt>
                    <w:sdtPr>
                      <w:rPr>
                        <w:rFonts w:ascii="Roboto" w:hAnsi="Roboto"/>
                        <w:sz w:val="20"/>
                      </w:rPr>
                      <w:alias w:val="Enter address:"/>
                      <w:tag w:val="Enter address:"/>
                      <w:id w:val="966779368"/>
                      <w:placeholder>
                        <w:docPart w:val="64CB1DDF7711469B8FDDA83DAD118DE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05151" w:rsidRPr="00AA7DA9">
                        <w:rPr>
                          <w:rFonts w:ascii="Roboto" w:hAnsi="Roboto"/>
                          <w:sz w:val="20"/>
                        </w:rPr>
                        <w:t>6 Starwood Crossing, Andover MA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AA7DA9" w:rsidRDefault="00323C3F" w:rsidP="00323C3F">
                  <w:pPr>
                    <w:pStyle w:val="Icons"/>
                    <w:rPr>
                      <w:rFonts w:ascii="Roboto" w:hAnsi="Roboto"/>
                      <w:sz w:val="20"/>
                    </w:rPr>
                  </w:pPr>
                  <w:r w:rsidRPr="00AA7DA9">
                    <w:rPr>
                      <w:rFonts w:ascii="Roboto" w:hAnsi="Roboto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7817A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A7DA9" w:rsidTr="00405151">
              <w:sdt>
                <w:sdtPr>
                  <w:rPr>
                    <w:rFonts w:ascii="Roboto" w:hAnsi="Roboto"/>
                    <w:sz w:val="20"/>
                  </w:rPr>
                  <w:alias w:val="Enter phone:"/>
                  <w:tag w:val="Enter phone:"/>
                  <w:id w:val="-1849400302"/>
                  <w:placeholder>
                    <w:docPart w:val="B8CF22BF70414F1FB88A373ADE7F499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AA7DA9" w:rsidRDefault="00405151" w:rsidP="00323C3F">
                      <w:pPr>
                        <w:pStyle w:val="ContactInfo"/>
                        <w:rPr>
                          <w:rFonts w:ascii="Roboto" w:hAnsi="Roboto"/>
                          <w:sz w:val="20"/>
                        </w:rPr>
                      </w:pPr>
                      <w:r w:rsidRPr="00AA7DA9">
                        <w:rPr>
                          <w:rFonts w:ascii="Roboto" w:hAnsi="Roboto"/>
                          <w:sz w:val="20"/>
                        </w:rPr>
                        <w:t>(978) 866-3675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AA7DA9" w:rsidRDefault="00323C3F" w:rsidP="00323C3F">
                  <w:pPr>
                    <w:pStyle w:val="Icons"/>
                    <w:rPr>
                      <w:rFonts w:ascii="Roboto" w:hAnsi="Roboto"/>
                      <w:sz w:val="20"/>
                    </w:rPr>
                  </w:pPr>
                  <w:r w:rsidRPr="00AA7DA9">
                    <w:rPr>
                      <w:rFonts w:ascii="Roboto" w:hAnsi="Roboto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1F8A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AA7DA9" w:rsidTr="00405151">
              <w:sdt>
                <w:sdtPr>
                  <w:rPr>
                    <w:rFonts w:ascii="Roboto" w:hAnsi="Roboto"/>
                    <w:sz w:val="20"/>
                  </w:rPr>
                  <w:alias w:val="Enter email:"/>
                  <w:tag w:val="Enter email:"/>
                  <w:id w:val="-675184368"/>
                  <w:placeholder>
                    <w:docPart w:val="7E0D8E418BAE47779705D25C9DFD592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AA7DA9" w:rsidRDefault="00405151" w:rsidP="00323C3F">
                      <w:pPr>
                        <w:pStyle w:val="ContactInfo"/>
                        <w:rPr>
                          <w:rFonts w:ascii="Roboto" w:hAnsi="Roboto"/>
                          <w:sz w:val="20"/>
                        </w:rPr>
                      </w:pPr>
                      <w:r w:rsidRPr="00AA7DA9">
                        <w:rPr>
                          <w:rFonts w:ascii="Roboto" w:hAnsi="Roboto"/>
                          <w:sz w:val="20"/>
                        </w:rPr>
                        <w:t>ry.mcbr@gmail.com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AA7DA9" w:rsidRDefault="00323C3F" w:rsidP="00323C3F">
                  <w:pPr>
                    <w:pStyle w:val="Icons"/>
                    <w:rPr>
                      <w:rFonts w:ascii="Roboto" w:hAnsi="Roboto"/>
                      <w:sz w:val="20"/>
                    </w:rPr>
                  </w:pPr>
                  <w:r w:rsidRPr="00AA7DA9">
                    <w:rPr>
                      <w:rFonts w:ascii="Roboto" w:hAnsi="Roboto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1F3725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05151" w:rsidRPr="00AA7DA9" w:rsidTr="00405151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405151" w:rsidRPr="00AA7DA9" w:rsidRDefault="00405151" w:rsidP="00405151">
                  <w:pPr>
                    <w:pStyle w:val="ContactInfo"/>
                    <w:rPr>
                      <w:rFonts w:ascii="Roboto" w:hAnsi="Roboto"/>
                      <w:sz w:val="20"/>
                    </w:rPr>
                  </w:pPr>
                  <w:sdt>
                    <w:sdtPr>
                      <w:rPr>
                        <w:rFonts w:ascii="Roboto" w:hAnsi="Roboto"/>
                        <w:sz w:val="20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53D6AC2BCEB843F5BF99FB8F08851BD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proofErr w:type="spellStart"/>
                      <w:r w:rsidRPr="00AA7DA9">
                        <w:rPr>
                          <w:rFonts w:ascii="Roboto" w:hAnsi="Roboto"/>
                          <w:sz w:val="20"/>
                        </w:rPr>
                        <w:t>Github</w:t>
                      </w:r>
                      <w:proofErr w:type="spellEnd"/>
                      <w:r w:rsidRPr="00AA7DA9">
                        <w:rPr>
                          <w:rFonts w:ascii="Roboto" w:hAnsi="Roboto"/>
                          <w:sz w:val="20"/>
                        </w:rPr>
                        <w:t xml:space="preserve"> @</w:t>
                      </w:r>
                      <w:proofErr w:type="spellStart"/>
                      <w:proofErr w:type="gramStart"/>
                      <w:r w:rsidRPr="00AA7DA9">
                        <w:rPr>
                          <w:rFonts w:ascii="Roboto" w:hAnsi="Roboto"/>
                          <w:sz w:val="20"/>
                        </w:rPr>
                        <w:t>ry.mcbr</w:t>
                      </w:r>
                      <w:proofErr w:type="spellEnd"/>
                      <w:proofErr w:type="gramEnd"/>
                    </w:sdtContent>
                  </w:sdt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405151" w:rsidRPr="00AA7DA9" w:rsidRDefault="00405151" w:rsidP="00405151">
                  <w:pPr>
                    <w:pStyle w:val="Icons"/>
                    <w:jc w:val="left"/>
                    <w:rPr>
                      <w:rFonts w:ascii="Roboto" w:hAnsi="Roboto"/>
                      <w:sz w:val="20"/>
                    </w:rPr>
                  </w:pPr>
                  <w:r w:rsidRPr="00AA7DA9">
                    <w:rPr>
                      <w:rFonts w:ascii="Roboto" w:hAnsi="Roboto"/>
                      <w:sz w:val="20"/>
                    </w:rPr>
                    <w:t xml:space="preserve"> </w:t>
                  </w:r>
                  <w:r w:rsidRPr="00AA7DA9">
                    <w:rPr>
                      <w:rFonts w:ascii="Roboto" w:hAnsi="Roboto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24EA2B60" wp14:editId="468ECA68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0D483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05151" w:rsidRPr="00AA7DA9" w:rsidTr="00405151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405151" w:rsidRPr="00AA7DA9" w:rsidRDefault="00405151" w:rsidP="00323C3F">
                  <w:pPr>
                    <w:pStyle w:val="ContactInfo"/>
                    <w:rPr>
                      <w:rFonts w:ascii="Roboto" w:hAnsi="Roboto"/>
                      <w:sz w:val="20"/>
                    </w:rPr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405151" w:rsidRPr="00AA7DA9" w:rsidRDefault="00405151" w:rsidP="00323C3F">
                  <w:pPr>
                    <w:pStyle w:val="Icons"/>
                    <w:rPr>
                      <w:rFonts w:ascii="Roboto" w:hAnsi="Roboto"/>
                      <w:sz w:val="20"/>
                    </w:rPr>
                  </w:pPr>
                </w:p>
              </w:tc>
            </w:tr>
          </w:tbl>
          <w:p w:rsidR="00E5521B" w:rsidRPr="00AA7DA9" w:rsidRDefault="00E5521B" w:rsidP="00DF2C9D">
            <w:pPr>
              <w:pStyle w:val="ContactInfo"/>
              <w:rPr>
                <w:rFonts w:ascii="Roboto" w:hAnsi="Roboto"/>
                <w:sz w:val="20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AA7DA9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AA7DA9" w:rsidRDefault="00075B13" w:rsidP="009D0878">
            <w:pPr>
              <w:pStyle w:val="Icons"/>
              <w:rPr>
                <w:rFonts w:ascii="Roboto" w:hAnsi="Roboto"/>
                <w:sz w:val="20"/>
              </w:rPr>
            </w:pPr>
            <w:r w:rsidRPr="00AA7DA9">
              <w:rPr>
                <w:rFonts w:ascii="Roboto" w:hAnsi="Robo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9BE68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pxmQ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43900 [3207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AA7DA9" w:rsidRDefault="004F48DA" w:rsidP="007850D1">
            <w:pPr>
              <w:pStyle w:val="Heading1"/>
              <w:outlineLvl w:val="0"/>
              <w:rPr>
                <w:rFonts w:ascii="Roboto Mono" w:hAnsi="Roboto Mono"/>
                <w:sz w:val="28"/>
              </w:rPr>
            </w:pPr>
            <w:r w:rsidRPr="00AA7DA9">
              <w:rPr>
                <w:rFonts w:ascii="Roboto Mono" w:hAnsi="Roboto Mono"/>
                <w:sz w:val="28"/>
              </w:rPr>
              <w:t>Academic Acheivement</w:t>
            </w:r>
          </w:p>
        </w:tc>
      </w:tr>
    </w:tbl>
    <w:p w:rsidR="00A77B4D" w:rsidRPr="00AA7DA9" w:rsidRDefault="004F48DA" w:rsidP="00A306B2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AA7DA9">
        <w:rPr>
          <w:rFonts w:ascii="Roboto" w:hAnsi="Roboto"/>
        </w:rPr>
        <w:t>Andover Honor Roll</w:t>
      </w:r>
      <w:bookmarkStart w:id="0" w:name="_GoBack"/>
      <w:bookmarkEnd w:id="0"/>
      <w:r w:rsidRPr="00AA7DA9">
        <w:rPr>
          <w:rFonts w:ascii="Roboto" w:hAnsi="Roboto"/>
        </w:rPr>
        <w:t xml:space="preserve"> (9, 10, 11)</w:t>
      </w:r>
    </w:p>
    <w:p w:rsidR="004F48DA" w:rsidRPr="00AA7DA9" w:rsidRDefault="004F48DA" w:rsidP="00A306B2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AA7DA9">
        <w:rPr>
          <w:rFonts w:ascii="Roboto" w:hAnsi="Roboto"/>
        </w:rPr>
        <w:t>Excellence in Web Design (9)</w:t>
      </w:r>
    </w:p>
    <w:p w:rsidR="00773154" w:rsidRPr="00AA7DA9" w:rsidRDefault="00773154" w:rsidP="00A306B2">
      <w:pPr>
        <w:pStyle w:val="ListParagraph"/>
        <w:numPr>
          <w:ilvl w:val="0"/>
          <w:numId w:val="19"/>
        </w:numPr>
        <w:rPr>
          <w:rFonts w:ascii="Roboto" w:hAnsi="Roboto"/>
        </w:rPr>
      </w:pPr>
      <w:r w:rsidRPr="00AA7DA9">
        <w:rPr>
          <w:rFonts w:ascii="Roboto" w:hAnsi="Roboto"/>
        </w:rPr>
        <w:t>Underclassmen Award for achievements in Physical Science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AA7DA9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AA7DA9" w:rsidRDefault="00075B13" w:rsidP="00075B13">
            <w:pPr>
              <w:pStyle w:val="Icons"/>
              <w:rPr>
                <w:rFonts w:ascii="Roboto" w:hAnsi="Roboto"/>
                <w:sz w:val="20"/>
              </w:rPr>
            </w:pPr>
            <w:r w:rsidRPr="00AA7DA9">
              <w:rPr>
                <w:rFonts w:ascii="Roboto" w:hAnsi="Robo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E3B1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Dh+Ya86RgAADaPAAAOAAAAAAAAAAAAAAAAAC4CAABk&#10;cnMvZTJvRG9jLnhtbFBLAQItABQABgAIAAAAIQAYauyH2QAAAAMBAAAPAAAAAAAAAAAAAAAAAEMb&#10;AABkcnMvZG93bnJldi54bWxQSwUGAAAAAAQABADzAAAASR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43900 [3207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AA7DA9" w:rsidRDefault="0053233C" w:rsidP="002146F8">
            <w:pPr>
              <w:pStyle w:val="Heading1"/>
              <w:outlineLvl w:val="0"/>
              <w:rPr>
                <w:rFonts w:ascii="Roboto" w:hAnsi="Roboto"/>
                <w:sz w:val="28"/>
              </w:rPr>
            </w:pPr>
            <w:sdt>
              <w:sdtPr>
                <w:rPr>
                  <w:rFonts w:ascii="Roboto" w:hAnsi="Roboto"/>
                  <w:sz w:val="28"/>
                </w:rPr>
                <w:alias w:val="Education:"/>
                <w:tag w:val="Education:"/>
                <w:id w:val="1586649636"/>
                <w:placeholder>
                  <w:docPart w:val="0E8041BAFF21436E90DA0412E5D6780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AA7DA9">
                  <w:rPr>
                    <w:rFonts w:ascii="Roboto Mono" w:hAnsi="Roboto Mono"/>
                    <w:sz w:val="28"/>
                  </w:rPr>
                  <w:t>Education</w:t>
                </w:r>
              </w:sdtContent>
            </w:sdt>
          </w:p>
        </w:tc>
      </w:tr>
    </w:tbl>
    <w:p w:rsidR="007C0E0E" w:rsidRPr="00AA7DA9" w:rsidRDefault="00405151" w:rsidP="00B47E1E">
      <w:pPr>
        <w:pStyle w:val="Heading2"/>
        <w:rPr>
          <w:rFonts w:ascii="Roboto" w:hAnsi="Roboto"/>
          <w:sz w:val="24"/>
          <w:szCs w:val="28"/>
        </w:rPr>
      </w:pPr>
      <w:r w:rsidRPr="00AA7DA9">
        <w:rPr>
          <w:rStyle w:val="Emphasis"/>
          <w:rFonts w:ascii="Roboto" w:hAnsi="Roboto"/>
          <w:sz w:val="24"/>
          <w:szCs w:val="28"/>
        </w:rPr>
        <w:t>Andover High School</w:t>
      </w:r>
    </w:p>
    <w:p w:rsidR="007C0E0E" w:rsidRPr="00AA7DA9" w:rsidRDefault="00405151" w:rsidP="004F199F">
      <w:pPr>
        <w:pStyle w:val="Heading3"/>
        <w:rPr>
          <w:rFonts w:ascii="Roboto" w:hAnsi="Roboto"/>
          <w:sz w:val="22"/>
        </w:rPr>
      </w:pPr>
      <w:r w:rsidRPr="00AA7DA9">
        <w:rPr>
          <w:rFonts w:ascii="Roboto" w:hAnsi="Roboto"/>
          <w:sz w:val="22"/>
        </w:rPr>
        <w:t>201</w:t>
      </w:r>
      <w:r w:rsidR="00A306B2" w:rsidRPr="00AA7DA9">
        <w:rPr>
          <w:rFonts w:ascii="Roboto" w:hAnsi="Roboto"/>
          <w:sz w:val="22"/>
        </w:rPr>
        <w:t>5</w:t>
      </w:r>
      <w:r w:rsidR="007C0E0E" w:rsidRPr="00AA7DA9">
        <w:rPr>
          <w:rFonts w:ascii="Roboto" w:hAnsi="Roboto"/>
          <w:sz w:val="22"/>
        </w:rPr>
        <w:t xml:space="preserve"> – </w:t>
      </w:r>
      <w:r w:rsidRPr="00AA7DA9">
        <w:rPr>
          <w:rFonts w:ascii="Roboto" w:hAnsi="Roboto"/>
          <w:sz w:val="22"/>
        </w:rPr>
        <w:t>2019</w:t>
      </w:r>
    </w:p>
    <w:p w:rsidR="007C0E0E" w:rsidRPr="00AA7DA9" w:rsidRDefault="004F48DA" w:rsidP="00405151">
      <w:pPr>
        <w:rPr>
          <w:rFonts w:ascii="Roboto" w:hAnsi="Roboto"/>
          <w:szCs w:val="24"/>
        </w:rPr>
      </w:pPr>
      <w:r w:rsidRPr="00AA7DA9">
        <w:rPr>
          <w:rFonts w:ascii="Roboto" w:hAnsi="Roboto"/>
          <w:szCs w:val="24"/>
        </w:rPr>
        <w:t xml:space="preserve">Cumulative 4.1 GPA on a 5.0 scale, </w:t>
      </w:r>
      <w:r w:rsidR="00DC6750" w:rsidRPr="00AA7DA9">
        <w:rPr>
          <w:rFonts w:ascii="Roboto" w:hAnsi="Roboto"/>
          <w:szCs w:val="24"/>
        </w:rPr>
        <w:t>followed an ambitious, yet thoughtful course load to develop a more disciplined and mature me.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AA7DA9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AA7DA9" w:rsidRDefault="00075B13" w:rsidP="00075B13">
            <w:pPr>
              <w:pStyle w:val="Icons"/>
              <w:rPr>
                <w:rFonts w:ascii="Roboto" w:hAnsi="Roboto"/>
                <w:sz w:val="20"/>
              </w:rPr>
            </w:pPr>
            <w:r w:rsidRPr="00AA7DA9">
              <w:rPr>
                <w:rFonts w:ascii="Roboto" w:hAnsi="Robo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B5C3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Rg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Gpnk&#10;YK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43900 [3207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AA7DA9" w:rsidRDefault="0053233C" w:rsidP="0004158B">
            <w:pPr>
              <w:pStyle w:val="Heading1"/>
              <w:outlineLvl w:val="0"/>
              <w:rPr>
                <w:rFonts w:ascii="Roboto" w:hAnsi="Roboto"/>
                <w:sz w:val="28"/>
              </w:rPr>
            </w:pPr>
            <w:sdt>
              <w:sdtPr>
                <w:rPr>
                  <w:rFonts w:ascii="Roboto" w:hAnsi="Roboto"/>
                  <w:sz w:val="28"/>
                </w:rPr>
                <w:alias w:val="Education:"/>
                <w:tag w:val="Education:"/>
                <w:id w:val="-2131392780"/>
                <w:placeholder>
                  <w:docPart w:val="C25F51A988B64888A9A1BB6120E6761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AA7DA9">
                  <w:rPr>
                    <w:rFonts w:ascii="Roboto Mono" w:hAnsi="Roboto Mono"/>
                    <w:sz w:val="28"/>
                  </w:rPr>
                  <w:t>Experience</w:t>
                </w:r>
              </w:sdtContent>
            </w:sdt>
          </w:p>
        </w:tc>
      </w:tr>
    </w:tbl>
    <w:p w:rsidR="005E088C" w:rsidRPr="00AA7DA9" w:rsidRDefault="004F48DA" w:rsidP="00B47E1E">
      <w:pPr>
        <w:pStyle w:val="Heading2"/>
        <w:rPr>
          <w:rFonts w:ascii="Roboto" w:hAnsi="Roboto"/>
          <w:sz w:val="24"/>
          <w:szCs w:val="28"/>
        </w:rPr>
      </w:pPr>
      <w:r w:rsidRPr="00AA7DA9">
        <w:rPr>
          <w:rFonts w:ascii="Roboto" w:hAnsi="Roboto"/>
          <w:color w:val="D43900" w:themeColor="accent4"/>
          <w:sz w:val="24"/>
          <w:szCs w:val="28"/>
        </w:rPr>
        <w:t>Assistant to Store Checkout Manager</w:t>
      </w:r>
      <w:r w:rsidR="005E088C" w:rsidRPr="00AA7DA9">
        <w:rPr>
          <w:rFonts w:ascii="Roboto" w:hAnsi="Roboto"/>
          <w:color w:val="D43900" w:themeColor="accent4"/>
          <w:sz w:val="24"/>
          <w:szCs w:val="28"/>
        </w:rPr>
        <w:t xml:space="preserve"> | </w:t>
      </w:r>
      <w:r w:rsidRPr="00AA7DA9">
        <w:rPr>
          <w:rStyle w:val="Emphasis"/>
          <w:rFonts w:ascii="Roboto" w:hAnsi="Roboto"/>
          <w:sz w:val="24"/>
          <w:szCs w:val="28"/>
        </w:rPr>
        <w:t>Demoulas Supermarkets Inc.</w:t>
      </w:r>
    </w:p>
    <w:p w:rsidR="005E088C" w:rsidRPr="00AA7DA9" w:rsidRDefault="004F48DA" w:rsidP="004F199F">
      <w:pPr>
        <w:pStyle w:val="Heading3"/>
        <w:rPr>
          <w:rFonts w:ascii="Roboto" w:hAnsi="Roboto"/>
          <w:szCs w:val="26"/>
        </w:rPr>
      </w:pPr>
      <w:r w:rsidRPr="00AA7DA9">
        <w:rPr>
          <w:rFonts w:ascii="Roboto" w:hAnsi="Roboto"/>
          <w:szCs w:val="26"/>
        </w:rPr>
        <w:t>2017</w:t>
      </w:r>
      <w:r w:rsidR="005E088C" w:rsidRPr="00AA7DA9">
        <w:rPr>
          <w:rFonts w:ascii="Roboto" w:hAnsi="Roboto"/>
          <w:szCs w:val="26"/>
        </w:rPr>
        <w:t xml:space="preserve"> – </w:t>
      </w:r>
      <w:r w:rsidRPr="00AA7DA9">
        <w:rPr>
          <w:rFonts w:ascii="Roboto" w:hAnsi="Roboto"/>
          <w:szCs w:val="26"/>
        </w:rPr>
        <w:t>present</w:t>
      </w:r>
    </w:p>
    <w:p w:rsidR="005E088C" w:rsidRPr="00AA7DA9" w:rsidRDefault="004F48DA" w:rsidP="005E088C">
      <w:pPr>
        <w:rPr>
          <w:rFonts w:ascii="Roboto" w:hAnsi="Roboto"/>
          <w:szCs w:val="24"/>
        </w:rPr>
      </w:pPr>
      <w:r w:rsidRPr="00AA7DA9">
        <w:rPr>
          <w:rFonts w:ascii="Roboto" w:hAnsi="Roboto"/>
          <w:szCs w:val="24"/>
        </w:rPr>
        <w:t>Manage time, opening and closing tasks, ensuring completion of cleaning, management jobs, completing shift changes.</w:t>
      </w:r>
    </w:p>
    <w:p w:rsidR="005E088C" w:rsidRPr="00AA7DA9" w:rsidRDefault="004F48DA" w:rsidP="00B47E1E">
      <w:pPr>
        <w:pStyle w:val="Heading2"/>
        <w:rPr>
          <w:rFonts w:ascii="Roboto" w:hAnsi="Roboto"/>
          <w:sz w:val="24"/>
          <w:szCs w:val="28"/>
        </w:rPr>
      </w:pPr>
      <w:r w:rsidRPr="00AA7DA9">
        <w:rPr>
          <w:rFonts w:ascii="Roboto" w:hAnsi="Roboto"/>
          <w:color w:val="D43900" w:themeColor="accent4"/>
          <w:sz w:val="24"/>
          <w:szCs w:val="28"/>
        </w:rPr>
        <w:t>Web Developer</w:t>
      </w:r>
      <w:r w:rsidR="00773154" w:rsidRPr="00AA7DA9">
        <w:rPr>
          <w:rFonts w:ascii="Roboto" w:hAnsi="Roboto"/>
          <w:color w:val="D43900" w:themeColor="accent4"/>
          <w:sz w:val="24"/>
          <w:szCs w:val="28"/>
        </w:rPr>
        <w:t>/Marketer</w:t>
      </w:r>
      <w:r w:rsidR="005E088C" w:rsidRPr="00AA7DA9">
        <w:rPr>
          <w:rFonts w:ascii="Roboto" w:hAnsi="Roboto"/>
          <w:color w:val="D43900" w:themeColor="accent4"/>
          <w:sz w:val="24"/>
          <w:szCs w:val="28"/>
        </w:rPr>
        <w:t xml:space="preserve"> | </w:t>
      </w:r>
      <w:r w:rsidRPr="00AA7DA9">
        <w:rPr>
          <w:rStyle w:val="Emphasis"/>
          <w:rFonts w:ascii="Roboto" w:hAnsi="Roboto"/>
          <w:sz w:val="24"/>
          <w:szCs w:val="28"/>
        </w:rPr>
        <w:t>Konjoian Education Center</w:t>
      </w:r>
    </w:p>
    <w:p w:rsidR="005E088C" w:rsidRPr="00AA7DA9" w:rsidRDefault="004F48DA" w:rsidP="004F199F">
      <w:pPr>
        <w:pStyle w:val="Heading3"/>
        <w:rPr>
          <w:rFonts w:ascii="Roboto" w:hAnsi="Roboto"/>
          <w:szCs w:val="26"/>
        </w:rPr>
      </w:pPr>
      <w:r w:rsidRPr="00AA7DA9">
        <w:rPr>
          <w:rFonts w:ascii="Roboto" w:hAnsi="Roboto"/>
          <w:szCs w:val="26"/>
        </w:rPr>
        <w:t>2016</w:t>
      </w:r>
      <w:r w:rsidR="005E088C" w:rsidRPr="00AA7DA9">
        <w:rPr>
          <w:rFonts w:ascii="Roboto" w:hAnsi="Roboto"/>
          <w:szCs w:val="26"/>
        </w:rPr>
        <w:t xml:space="preserve"> – </w:t>
      </w:r>
      <w:r w:rsidRPr="00AA7DA9">
        <w:rPr>
          <w:rFonts w:ascii="Roboto" w:hAnsi="Roboto"/>
          <w:szCs w:val="26"/>
        </w:rPr>
        <w:t>Present</w:t>
      </w:r>
    </w:p>
    <w:p w:rsidR="005E088C" w:rsidRPr="00AA7DA9" w:rsidRDefault="004F48DA" w:rsidP="005E088C">
      <w:pPr>
        <w:rPr>
          <w:rFonts w:ascii="Roboto" w:hAnsi="Roboto"/>
          <w:szCs w:val="24"/>
        </w:rPr>
      </w:pPr>
      <w:r w:rsidRPr="00AA7DA9">
        <w:rPr>
          <w:rFonts w:ascii="Roboto" w:hAnsi="Roboto"/>
          <w:szCs w:val="24"/>
        </w:rPr>
        <w:t>Create and maintain a well-functioning website for the tutoring service. Research and develop UI/UX, and create a memorable experience for users, collect relevant data to promote site stability. Utilize online tools to create marketing promotions for the business.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AA7DA9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AA7DA9" w:rsidRDefault="00075B13" w:rsidP="00075B13">
            <w:pPr>
              <w:pStyle w:val="Icons"/>
              <w:rPr>
                <w:rFonts w:ascii="Roboto" w:hAnsi="Roboto"/>
                <w:sz w:val="20"/>
              </w:rPr>
            </w:pPr>
            <w:r w:rsidRPr="00AA7DA9">
              <w:rPr>
                <w:rFonts w:ascii="Roboto" w:hAnsi="Robo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DD8EB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o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DzcaK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43900 [3207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AA7DA9" w:rsidRDefault="0053233C" w:rsidP="00AD6216">
            <w:pPr>
              <w:pStyle w:val="Heading1"/>
              <w:outlineLvl w:val="0"/>
              <w:rPr>
                <w:rFonts w:ascii="Roboto" w:hAnsi="Roboto"/>
                <w:sz w:val="28"/>
              </w:rPr>
            </w:pPr>
            <w:sdt>
              <w:sdtPr>
                <w:rPr>
                  <w:rFonts w:ascii="Roboto" w:hAnsi="Roboto"/>
                  <w:sz w:val="28"/>
                </w:rPr>
                <w:alias w:val="Skills:"/>
                <w:tag w:val="Skills:"/>
                <w:id w:val="-925109897"/>
                <w:placeholder>
                  <w:docPart w:val="5040D37A23FF4959858B794E3708B36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AA7DA9">
                  <w:rPr>
                    <w:rFonts w:ascii="Roboto Mono" w:hAnsi="Roboto Mono"/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AA7DA9" w:rsidTr="00565B06">
        <w:tc>
          <w:tcPr>
            <w:tcW w:w="4320" w:type="dxa"/>
          </w:tcPr>
          <w:p w:rsidR="00143224" w:rsidRPr="00AA7DA9" w:rsidRDefault="00773154" w:rsidP="00405151">
            <w:pPr>
              <w:pStyle w:val="ListBullet"/>
              <w:numPr>
                <w:ilvl w:val="0"/>
                <w:numId w:val="17"/>
              </w:numPr>
              <w:rPr>
                <w:rFonts w:ascii="Roboto" w:hAnsi="Roboto"/>
                <w:szCs w:val="24"/>
              </w:rPr>
            </w:pPr>
            <w:r w:rsidRPr="00AA7DA9">
              <w:rPr>
                <w:rFonts w:ascii="Roboto" w:hAnsi="Roboto"/>
                <w:szCs w:val="24"/>
              </w:rPr>
              <w:t>Time management</w:t>
            </w:r>
          </w:p>
          <w:p w:rsidR="00316CE4" w:rsidRPr="00AA7DA9" w:rsidRDefault="00773154" w:rsidP="0040515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Roboto" w:hAnsi="Roboto"/>
                <w:szCs w:val="24"/>
              </w:rPr>
            </w:pPr>
            <w:r w:rsidRPr="00AA7DA9">
              <w:rPr>
                <w:rFonts w:ascii="Roboto" w:hAnsi="Roboto"/>
                <w:szCs w:val="24"/>
              </w:rPr>
              <w:t>Team leadership in completing tasks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AA7DA9" w:rsidRDefault="00773154" w:rsidP="00405151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Roboto" w:hAnsi="Roboto"/>
                <w:szCs w:val="24"/>
              </w:rPr>
            </w:pPr>
            <w:r w:rsidRPr="00AA7DA9">
              <w:rPr>
                <w:rFonts w:ascii="Roboto" w:hAnsi="Roboto"/>
                <w:szCs w:val="24"/>
              </w:rPr>
              <w:t>UI/UX Design</w:t>
            </w:r>
          </w:p>
          <w:p w:rsidR="00F904FC" w:rsidRPr="00AA7DA9" w:rsidRDefault="00773154" w:rsidP="00773154">
            <w:pPr>
              <w:pStyle w:val="ListBullet"/>
              <w:numPr>
                <w:ilvl w:val="0"/>
                <w:numId w:val="17"/>
              </w:numPr>
              <w:spacing w:after="80"/>
              <w:rPr>
                <w:rFonts w:ascii="Roboto" w:hAnsi="Roboto"/>
                <w:szCs w:val="24"/>
              </w:rPr>
            </w:pPr>
            <w:r w:rsidRPr="00AA7DA9">
              <w:rPr>
                <w:rFonts w:ascii="Roboto" w:hAnsi="Roboto"/>
                <w:szCs w:val="24"/>
              </w:rPr>
              <w:t>Web Development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AA7DA9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AA7DA9" w:rsidRDefault="00075B13" w:rsidP="00075B13">
            <w:pPr>
              <w:pStyle w:val="Icons"/>
              <w:rPr>
                <w:rFonts w:ascii="Roboto" w:hAnsi="Roboto"/>
                <w:sz w:val="20"/>
              </w:rPr>
            </w:pPr>
            <w:r w:rsidRPr="00AA7DA9">
              <w:rPr>
                <w:rFonts w:ascii="Roboto" w:hAnsi="Robo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DBFC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BtoPnH4hAAANZ4AAAOAAAAAAAAAAAAAAAAAC4CAABkcnMv&#10;ZTJvRG9jLnhtbFBLAQItABQABgAIAAAAIQAYauyH2QAAAAMBAAAPAAAAAAAAAAAAAAAAADwTAABk&#10;cnMvZG93bnJldi54bWxQSwUGAAAAAAQABADzAAAAQ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43900 [3207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AA7DA9" w:rsidRDefault="0053233C" w:rsidP="00AD6216">
            <w:pPr>
              <w:pStyle w:val="Heading1"/>
              <w:outlineLvl w:val="0"/>
              <w:rPr>
                <w:rFonts w:ascii="Roboto" w:hAnsi="Roboto"/>
                <w:sz w:val="28"/>
              </w:rPr>
            </w:pPr>
            <w:sdt>
              <w:sdtPr>
                <w:rPr>
                  <w:rFonts w:ascii="Roboto" w:hAnsi="Roboto"/>
                  <w:sz w:val="28"/>
                </w:rPr>
                <w:alias w:val="Activities:"/>
                <w:tag w:val="Activities:"/>
                <w:id w:val="-2061776476"/>
                <w:placeholder>
                  <w:docPart w:val="2A6F239CDBE44B76BB34BD733CDB6A7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AA7DA9">
                  <w:rPr>
                    <w:rFonts w:ascii="Roboto Mono" w:hAnsi="Roboto Mono"/>
                    <w:sz w:val="28"/>
                  </w:rPr>
                  <w:t>Activities</w:t>
                </w:r>
              </w:sdtContent>
            </w:sdt>
          </w:p>
        </w:tc>
      </w:tr>
    </w:tbl>
    <w:p w:rsidR="00316CE4" w:rsidRPr="00AA7DA9" w:rsidRDefault="00773154" w:rsidP="00773154">
      <w:pPr>
        <w:pStyle w:val="ListParagraph"/>
        <w:numPr>
          <w:ilvl w:val="0"/>
          <w:numId w:val="18"/>
        </w:numPr>
        <w:rPr>
          <w:rFonts w:ascii="Roboto" w:hAnsi="Roboto"/>
          <w:sz w:val="20"/>
        </w:rPr>
      </w:pPr>
      <w:r w:rsidRPr="00AA7DA9">
        <w:rPr>
          <w:rFonts w:ascii="Roboto" w:hAnsi="Roboto"/>
          <w:sz w:val="20"/>
        </w:rPr>
        <w:t>Varsity Soccer Team (11)</w:t>
      </w:r>
    </w:p>
    <w:p w:rsidR="00773154" w:rsidRPr="00AA7DA9" w:rsidRDefault="00773154" w:rsidP="00773154">
      <w:pPr>
        <w:pStyle w:val="ListParagraph"/>
        <w:numPr>
          <w:ilvl w:val="0"/>
          <w:numId w:val="18"/>
        </w:numPr>
        <w:rPr>
          <w:rFonts w:ascii="Roboto" w:hAnsi="Roboto"/>
          <w:sz w:val="20"/>
        </w:rPr>
      </w:pPr>
      <w:r w:rsidRPr="00AA7DA9">
        <w:rPr>
          <w:rFonts w:ascii="Roboto" w:hAnsi="Roboto"/>
          <w:sz w:val="20"/>
        </w:rPr>
        <w:t>Varsity Track Distance Team (10)</w:t>
      </w:r>
    </w:p>
    <w:p w:rsidR="00773154" w:rsidRPr="00AA7DA9" w:rsidRDefault="00773154" w:rsidP="00773154">
      <w:pPr>
        <w:pStyle w:val="ListParagraph"/>
        <w:numPr>
          <w:ilvl w:val="0"/>
          <w:numId w:val="18"/>
        </w:numPr>
        <w:rPr>
          <w:rFonts w:ascii="Roboto" w:hAnsi="Roboto"/>
          <w:sz w:val="20"/>
        </w:rPr>
      </w:pPr>
      <w:r w:rsidRPr="00AA7DA9">
        <w:rPr>
          <w:rFonts w:ascii="Roboto" w:hAnsi="Roboto"/>
          <w:sz w:val="20"/>
        </w:rPr>
        <w:t xml:space="preserve">AVIS Trail Upkeep </w:t>
      </w:r>
      <w:r w:rsidRPr="00AA7DA9">
        <w:rPr>
          <w:rFonts w:ascii="Roboto" w:hAnsi="Roboto"/>
          <w:i/>
          <w:sz w:val="20"/>
        </w:rPr>
        <w:t>Andover Trails Committee</w:t>
      </w:r>
    </w:p>
    <w:p w:rsidR="00A306B2" w:rsidRPr="00AA7DA9" w:rsidRDefault="00A306B2" w:rsidP="00773154">
      <w:pPr>
        <w:pStyle w:val="ListParagraph"/>
        <w:numPr>
          <w:ilvl w:val="0"/>
          <w:numId w:val="18"/>
        </w:numPr>
        <w:rPr>
          <w:rFonts w:ascii="Roboto" w:hAnsi="Roboto"/>
          <w:sz w:val="20"/>
        </w:rPr>
      </w:pPr>
      <w:r w:rsidRPr="00AA7DA9">
        <w:rPr>
          <w:rFonts w:ascii="Roboto" w:hAnsi="Roboto"/>
          <w:sz w:val="20"/>
        </w:rPr>
        <w:t xml:space="preserve">Camp Kiev, Outdoor Education </w:t>
      </w:r>
      <w:r w:rsidRPr="00AA7DA9">
        <w:rPr>
          <w:rFonts w:ascii="Roboto" w:hAnsi="Roboto"/>
          <w:i/>
          <w:sz w:val="20"/>
        </w:rPr>
        <w:t xml:space="preserve">Leadership programs to promote industrious and competitive </w:t>
      </w:r>
    </w:p>
    <w:p w:rsidR="00A306B2" w:rsidRPr="00AA7DA9" w:rsidRDefault="00A306B2" w:rsidP="00A306B2">
      <w:pPr>
        <w:ind w:left="360"/>
        <w:rPr>
          <w:rFonts w:ascii="Roboto" w:hAnsi="Roboto"/>
          <w:i/>
          <w:sz w:val="20"/>
        </w:rPr>
      </w:pPr>
      <w:r w:rsidRPr="00AA7DA9">
        <w:rPr>
          <w:rFonts w:ascii="Roboto" w:hAnsi="Roboto"/>
          <w:i/>
          <w:sz w:val="20"/>
        </w:rPr>
        <w:t>activities</w:t>
      </w:r>
    </w:p>
    <w:p w:rsidR="00A306B2" w:rsidRPr="00AA7DA9" w:rsidRDefault="00A306B2" w:rsidP="00A306B2">
      <w:pPr>
        <w:pStyle w:val="ListParagraph"/>
        <w:numPr>
          <w:ilvl w:val="0"/>
          <w:numId w:val="18"/>
        </w:numPr>
        <w:rPr>
          <w:rFonts w:ascii="Roboto" w:hAnsi="Roboto"/>
          <w:sz w:val="20"/>
        </w:rPr>
      </w:pPr>
      <w:r w:rsidRPr="00AA7DA9">
        <w:rPr>
          <w:rFonts w:ascii="Roboto" w:hAnsi="Roboto"/>
          <w:sz w:val="20"/>
        </w:rPr>
        <w:t>Referee for in-town youth soccer program</w:t>
      </w:r>
    </w:p>
    <w:sectPr w:rsidR="00A306B2" w:rsidRPr="00AA7DA9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33C" w:rsidRDefault="0053233C" w:rsidP="00F534FB">
      <w:pPr>
        <w:spacing w:after="0"/>
      </w:pPr>
      <w:r>
        <w:separator/>
      </w:r>
    </w:p>
  </w:endnote>
  <w:endnote w:type="continuationSeparator" w:id="0">
    <w:p w:rsidR="0053233C" w:rsidRDefault="0053233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ono">
    <w:charset w:val="00"/>
    <w:family w:val="auto"/>
    <w:pitch w:val="variable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33C" w:rsidRDefault="0053233C" w:rsidP="00F534FB">
      <w:pPr>
        <w:spacing w:after="0"/>
      </w:pPr>
      <w:r>
        <w:separator/>
      </w:r>
    </w:p>
  </w:footnote>
  <w:footnote w:type="continuationSeparator" w:id="0">
    <w:p w:rsidR="0053233C" w:rsidRDefault="0053233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EEA70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E3720"/>
    <w:multiLevelType w:val="hybridMultilevel"/>
    <w:tmpl w:val="18F821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07ADC"/>
    <w:multiLevelType w:val="hybridMultilevel"/>
    <w:tmpl w:val="1960EE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2F3F64"/>
    <w:multiLevelType w:val="multilevel"/>
    <w:tmpl w:val="29142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0DF5F0C"/>
    <w:multiLevelType w:val="multilevel"/>
    <w:tmpl w:val="28D85C4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6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51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2C8B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151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48DA"/>
    <w:rsid w:val="005106C0"/>
    <w:rsid w:val="005247B7"/>
    <w:rsid w:val="0053233C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3154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6B2"/>
    <w:rsid w:val="00A42CE4"/>
    <w:rsid w:val="00A56B81"/>
    <w:rsid w:val="00A6314E"/>
    <w:rsid w:val="00A77B4D"/>
    <w:rsid w:val="00A8052D"/>
    <w:rsid w:val="00A9077F"/>
    <w:rsid w:val="00AA04BD"/>
    <w:rsid w:val="00AA276C"/>
    <w:rsid w:val="00AA7DA9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81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6750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18D68FB1-5899-4FCA-A0E7-C7406F1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77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%20McBrid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B1DDF7711469B8FDDA83DAD11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52314-D93A-4438-B93D-A8473DD1C7AC}"/>
      </w:docPartPr>
      <w:docPartBody>
        <w:p w:rsidR="00000000" w:rsidRDefault="00886A66">
          <w:pPr>
            <w:pStyle w:val="64CB1DDF7711469B8FDDA83DAD118DED"/>
          </w:pPr>
          <w:r w:rsidRPr="009D0878">
            <w:t>Address</w:t>
          </w:r>
        </w:p>
      </w:docPartBody>
    </w:docPart>
    <w:docPart>
      <w:docPartPr>
        <w:name w:val="B8CF22BF70414F1FB88A373ADE7F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61499-88D3-42E1-8AD0-31616A719404}"/>
      </w:docPartPr>
      <w:docPartBody>
        <w:p w:rsidR="00000000" w:rsidRDefault="00886A66">
          <w:pPr>
            <w:pStyle w:val="B8CF22BF70414F1FB88A373ADE7F499A"/>
          </w:pPr>
          <w:r w:rsidRPr="009D0878">
            <w:t>Phone</w:t>
          </w:r>
        </w:p>
      </w:docPartBody>
    </w:docPart>
    <w:docPart>
      <w:docPartPr>
        <w:name w:val="7E0D8E418BAE47779705D25C9DFD5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33F8-ACBF-4AAB-867A-3CAB4AA402CF}"/>
      </w:docPartPr>
      <w:docPartBody>
        <w:p w:rsidR="00000000" w:rsidRDefault="00886A66">
          <w:pPr>
            <w:pStyle w:val="7E0D8E418BAE47779705D25C9DFD5927"/>
          </w:pPr>
          <w:r w:rsidRPr="009D0878">
            <w:t>Email</w:t>
          </w:r>
        </w:p>
      </w:docPartBody>
    </w:docPart>
    <w:docPart>
      <w:docPartPr>
        <w:name w:val="0E8041BAFF21436E90DA0412E5D6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606F-EDEA-43E2-A745-34D218244C3F}"/>
      </w:docPartPr>
      <w:docPartBody>
        <w:p w:rsidR="00000000" w:rsidRDefault="00886A66">
          <w:pPr>
            <w:pStyle w:val="0E8041BAFF21436E90DA0412E5D6780B"/>
          </w:pPr>
          <w:r w:rsidRPr="00565B06">
            <w:t>Education</w:t>
          </w:r>
        </w:p>
      </w:docPartBody>
    </w:docPart>
    <w:docPart>
      <w:docPartPr>
        <w:name w:val="C25F51A988B64888A9A1BB6120E67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165B-0E98-4448-B7F7-2D044A2EE29F}"/>
      </w:docPartPr>
      <w:docPartBody>
        <w:p w:rsidR="00000000" w:rsidRDefault="00886A66">
          <w:pPr>
            <w:pStyle w:val="C25F51A988B64888A9A1BB6120E6761A"/>
          </w:pPr>
          <w:r w:rsidRPr="00565B06">
            <w:t>Experience</w:t>
          </w:r>
        </w:p>
      </w:docPartBody>
    </w:docPart>
    <w:docPart>
      <w:docPartPr>
        <w:name w:val="5040D37A23FF4959858B794E3708B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06BA-810C-457B-AA54-E9E9A57C5A4A}"/>
      </w:docPartPr>
      <w:docPartBody>
        <w:p w:rsidR="00000000" w:rsidRDefault="00886A66">
          <w:pPr>
            <w:pStyle w:val="5040D37A23FF4959858B794E3708B363"/>
          </w:pPr>
          <w:r w:rsidRPr="00565B06">
            <w:t>Skills</w:t>
          </w:r>
        </w:p>
      </w:docPartBody>
    </w:docPart>
    <w:docPart>
      <w:docPartPr>
        <w:name w:val="2A6F239CDBE44B76BB34BD733CDB6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8718A-7DFF-48F1-9994-90DD2D9A8B18}"/>
      </w:docPartPr>
      <w:docPartBody>
        <w:p w:rsidR="00000000" w:rsidRDefault="00886A66">
          <w:pPr>
            <w:pStyle w:val="2A6F239CDBE44B76BB34BD733CDB6A78"/>
          </w:pPr>
          <w:r w:rsidRPr="00565B06">
            <w:t>Activities</w:t>
          </w:r>
        </w:p>
      </w:docPartBody>
    </w:docPart>
    <w:docPart>
      <w:docPartPr>
        <w:name w:val="53D6AC2BCEB843F5BF99FB8F0885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8B5D-96CF-41BE-B842-31B64DCEE380}"/>
      </w:docPartPr>
      <w:docPartBody>
        <w:p w:rsidR="00000000" w:rsidRDefault="00406E47" w:rsidP="00406E47">
          <w:pPr>
            <w:pStyle w:val="53D6AC2BCEB843F5BF99FB8F08851BDD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E00002FF" w:usb1="5000205B" w:usb2="00000020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ono">
    <w:charset w:val="00"/>
    <w:family w:val="auto"/>
    <w:pitch w:val="variable"/>
    <w:sig w:usb0="E00002FF" w:usb1="1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7"/>
    <w:rsid w:val="00406E47"/>
    <w:rsid w:val="008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21EF6634C49A3955287EB3DC1DDF5">
    <w:name w:val="95C21EF6634C49A3955287EB3DC1DDF5"/>
  </w:style>
  <w:style w:type="paragraph" w:customStyle="1" w:styleId="42C8C470DC5B4A2DB891F64F74268E1D">
    <w:name w:val="42C8C470DC5B4A2DB891F64F74268E1D"/>
  </w:style>
  <w:style w:type="paragraph" w:customStyle="1" w:styleId="64CB1DDF7711469B8FDDA83DAD118DED">
    <w:name w:val="64CB1DDF7711469B8FDDA83DAD118DED"/>
  </w:style>
  <w:style w:type="paragraph" w:customStyle="1" w:styleId="B8CF22BF70414F1FB88A373ADE7F499A">
    <w:name w:val="B8CF22BF70414F1FB88A373ADE7F499A"/>
  </w:style>
  <w:style w:type="paragraph" w:customStyle="1" w:styleId="7E0D8E418BAE47779705D25C9DFD5927">
    <w:name w:val="7E0D8E418BAE47779705D25C9DFD5927"/>
  </w:style>
  <w:style w:type="paragraph" w:customStyle="1" w:styleId="2A11236C5FCF43EE94477284B3A696F0">
    <w:name w:val="2A11236C5FCF43EE94477284B3A696F0"/>
  </w:style>
  <w:style w:type="paragraph" w:customStyle="1" w:styleId="E2341031CE084E69BF24EE18F22E99F8">
    <w:name w:val="E2341031CE084E69BF24EE18F22E99F8"/>
  </w:style>
  <w:style w:type="paragraph" w:customStyle="1" w:styleId="2271F64576F240C3995AC665AC8DE18B">
    <w:name w:val="2271F64576F240C3995AC665AC8DE18B"/>
  </w:style>
  <w:style w:type="paragraph" w:customStyle="1" w:styleId="B62B801F05DB41568A90673789C52ED8">
    <w:name w:val="B62B801F05DB41568A90673789C52ED8"/>
  </w:style>
  <w:style w:type="paragraph" w:customStyle="1" w:styleId="0E8041BAFF21436E90DA0412E5D6780B">
    <w:name w:val="0E8041BAFF21436E90DA0412E5D6780B"/>
  </w:style>
  <w:style w:type="paragraph" w:customStyle="1" w:styleId="D7FCB172FACA4977AF5FC6A534E75625">
    <w:name w:val="D7FCB172FACA4977AF5FC6A534E7562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4B802861C0140E2A795FF3B4AE9AF6C">
    <w:name w:val="44B802861C0140E2A795FF3B4AE9AF6C"/>
  </w:style>
  <w:style w:type="paragraph" w:customStyle="1" w:styleId="F5D555E306184FC489567ADBAD49E80F">
    <w:name w:val="F5D555E306184FC489567ADBAD49E80F"/>
  </w:style>
  <w:style w:type="paragraph" w:customStyle="1" w:styleId="B50B0675A3C24C5A80A9882A414CF462">
    <w:name w:val="B50B0675A3C24C5A80A9882A414CF462"/>
  </w:style>
  <w:style w:type="paragraph" w:customStyle="1" w:styleId="1F257BC618034B5D9DC627B1E64DBC0A">
    <w:name w:val="1F257BC618034B5D9DC627B1E64DBC0A"/>
  </w:style>
  <w:style w:type="paragraph" w:customStyle="1" w:styleId="39C7EC8C10BC4C20BF4196EBF7062E87">
    <w:name w:val="39C7EC8C10BC4C20BF4196EBF7062E87"/>
  </w:style>
  <w:style w:type="paragraph" w:customStyle="1" w:styleId="A2D4CD3525F74B6EBC1B549F231CF5E1">
    <w:name w:val="A2D4CD3525F74B6EBC1B549F231CF5E1"/>
  </w:style>
  <w:style w:type="paragraph" w:customStyle="1" w:styleId="FE06232EFC0B4AE3AF537A43AA0A62AE">
    <w:name w:val="FE06232EFC0B4AE3AF537A43AA0A62AE"/>
  </w:style>
  <w:style w:type="paragraph" w:customStyle="1" w:styleId="B9C9C5C2CAAA4BDBB734A9D6DCE498DD">
    <w:name w:val="B9C9C5C2CAAA4BDBB734A9D6DCE498DD"/>
  </w:style>
  <w:style w:type="paragraph" w:customStyle="1" w:styleId="FF806491D7904117952D1FFFABC23985">
    <w:name w:val="FF806491D7904117952D1FFFABC23985"/>
  </w:style>
  <w:style w:type="paragraph" w:customStyle="1" w:styleId="C25F51A988B64888A9A1BB6120E6761A">
    <w:name w:val="C25F51A988B64888A9A1BB6120E6761A"/>
  </w:style>
  <w:style w:type="paragraph" w:customStyle="1" w:styleId="D11B0B0C2C2F49F7B508AB7E75744DE3">
    <w:name w:val="D11B0B0C2C2F49F7B508AB7E75744DE3"/>
  </w:style>
  <w:style w:type="paragraph" w:customStyle="1" w:styleId="4B66A318F29448C0A71CB312D8AB76F1">
    <w:name w:val="4B66A318F29448C0A71CB312D8AB76F1"/>
  </w:style>
  <w:style w:type="paragraph" w:customStyle="1" w:styleId="57D1CE125B2F433E9D5A1E9D953A6673">
    <w:name w:val="57D1CE125B2F433E9D5A1E9D953A6673"/>
  </w:style>
  <w:style w:type="paragraph" w:customStyle="1" w:styleId="11C412FF99E746948B28D6001DA02C2B">
    <w:name w:val="11C412FF99E746948B28D6001DA02C2B"/>
  </w:style>
  <w:style w:type="paragraph" w:customStyle="1" w:styleId="C3BBB521459246C5A065C9914BFE9EBB">
    <w:name w:val="C3BBB521459246C5A065C9914BFE9EBB"/>
  </w:style>
  <w:style w:type="paragraph" w:customStyle="1" w:styleId="5B6FF01697804735B1969346F2BFBDED">
    <w:name w:val="5B6FF01697804735B1969346F2BFBDED"/>
  </w:style>
  <w:style w:type="paragraph" w:customStyle="1" w:styleId="0643312292F2426F9424B090E31C24E3">
    <w:name w:val="0643312292F2426F9424B090E31C24E3"/>
  </w:style>
  <w:style w:type="paragraph" w:customStyle="1" w:styleId="EFA2B68D3E32456EB17FF521EC82DB69">
    <w:name w:val="EFA2B68D3E32456EB17FF521EC82DB69"/>
  </w:style>
  <w:style w:type="paragraph" w:customStyle="1" w:styleId="053264C492024770802883BC2514961B">
    <w:name w:val="053264C492024770802883BC2514961B"/>
  </w:style>
  <w:style w:type="paragraph" w:customStyle="1" w:styleId="2A429CDB5F4742D79ABECF03E6F988CC">
    <w:name w:val="2A429CDB5F4742D79ABECF03E6F988CC"/>
  </w:style>
  <w:style w:type="paragraph" w:customStyle="1" w:styleId="5040D37A23FF4959858B794E3708B363">
    <w:name w:val="5040D37A23FF4959858B794E3708B363"/>
  </w:style>
  <w:style w:type="paragraph" w:customStyle="1" w:styleId="28554CEA8F1E450AA294276539F3447A">
    <w:name w:val="28554CEA8F1E450AA294276539F3447A"/>
  </w:style>
  <w:style w:type="paragraph" w:customStyle="1" w:styleId="EC9AA225A7724DA2B7B34ED7D8A49B12">
    <w:name w:val="EC9AA225A7724DA2B7B34ED7D8A49B12"/>
  </w:style>
  <w:style w:type="paragraph" w:customStyle="1" w:styleId="2C2EA925E19E4FE7B884DD70EE5023E4">
    <w:name w:val="2C2EA925E19E4FE7B884DD70EE5023E4"/>
  </w:style>
  <w:style w:type="paragraph" w:customStyle="1" w:styleId="8C75C02EC70947A08E8C5108162565F7">
    <w:name w:val="8C75C02EC70947A08E8C5108162565F7"/>
  </w:style>
  <w:style w:type="paragraph" w:customStyle="1" w:styleId="1F2FB5A2210C47F3B70F16582038FC28">
    <w:name w:val="1F2FB5A2210C47F3B70F16582038FC28"/>
  </w:style>
  <w:style w:type="paragraph" w:customStyle="1" w:styleId="2A6F239CDBE44B76BB34BD733CDB6A78">
    <w:name w:val="2A6F239CDBE44B76BB34BD733CDB6A78"/>
  </w:style>
  <w:style w:type="paragraph" w:customStyle="1" w:styleId="20F8790A0CAD41E8919C55D1F5C04BDF">
    <w:name w:val="20F8790A0CAD41E8919C55D1F5C04BDF"/>
  </w:style>
  <w:style w:type="paragraph" w:customStyle="1" w:styleId="AB8F2195E6914D7BA9B337D4050C35DC">
    <w:name w:val="AB8F2195E6914D7BA9B337D4050C35DC"/>
    <w:rsid w:val="00406E47"/>
  </w:style>
  <w:style w:type="paragraph" w:customStyle="1" w:styleId="AC90C52A30AC48BDB4011F165D74CFE6">
    <w:name w:val="AC90C52A30AC48BDB4011F165D74CFE6"/>
    <w:rsid w:val="00406E47"/>
  </w:style>
  <w:style w:type="paragraph" w:customStyle="1" w:styleId="170E1A896EA5473AB619B81E62F05C5F">
    <w:name w:val="170E1A896EA5473AB619B81E62F05C5F"/>
    <w:rsid w:val="00406E47"/>
  </w:style>
  <w:style w:type="paragraph" w:customStyle="1" w:styleId="2424815C2D224F2F81E88CE8DEE861B7">
    <w:name w:val="2424815C2D224F2F81E88CE8DEE861B7"/>
    <w:rsid w:val="00406E47"/>
  </w:style>
  <w:style w:type="paragraph" w:customStyle="1" w:styleId="D47850129BB04229961E1C4C6D5978DB">
    <w:name w:val="D47850129BB04229961E1C4C6D5978DB"/>
    <w:rsid w:val="00406E47"/>
  </w:style>
  <w:style w:type="paragraph" w:customStyle="1" w:styleId="95B805E03C164646AA9DE3ECAB560BE9">
    <w:name w:val="95B805E03C164646AA9DE3ECAB560BE9"/>
    <w:rsid w:val="00406E47"/>
  </w:style>
  <w:style w:type="paragraph" w:customStyle="1" w:styleId="53D6AC2BCEB843F5BF99FB8F08851BDD">
    <w:name w:val="53D6AC2BCEB843F5BF99FB8F08851BDD"/>
    <w:rsid w:val="00406E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 Starwood Crossing, Andover MA</CompanyAddress>
  <CompanyPhone>(978) 866-3675</CompanyPhone>
  <CompanyFax/>
  <CompanyEmail>ry.mcbr@gmail.com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McBride</dc:creator>
  <cp:keywords/>
  <dc:description/>
  <cp:lastModifiedBy>Ryan McBride</cp:lastModifiedBy>
  <cp:revision>3</cp:revision>
  <dcterms:created xsi:type="dcterms:W3CDTF">2018-04-13T12:57:00Z</dcterms:created>
  <dcterms:modified xsi:type="dcterms:W3CDTF">2018-04-13T13:56:00Z</dcterms:modified>
  <cp:category/>
  <cp:contentStatus>Github @ry.mcbr</cp:contentStatus>
</cp:coreProperties>
</file>